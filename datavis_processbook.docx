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74EC1533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0F84CE54" w14:textId="77777777"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89C3CF" wp14:editId="56299465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AC17B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42EC960" wp14:editId="61F023D1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8E0A94" w14:textId="6FBA0F52" w:rsidR="007A7C50" w:rsidRPr="007A7C50" w:rsidRDefault="004766CF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Process Book</w:t>
                                  </w:r>
                                </w:p>
                                <w:p w14:paraId="75389AEA" w14:textId="77777777"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EC960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14:paraId="458E0A94" w14:textId="6FBA0F52" w:rsidR="007A7C50" w:rsidRPr="007A7C50" w:rsidRDefault="004766CF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Process Book</w:t>
                            </w:r>
                          </w:p>
                          <w:p w14:paraId="75389AEA" w14:textId="77777777"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FF63792" w14:textId="77777777"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9AEEC1" wp14:editId="56C6362F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1427" w14:textId="129E530B" w:rsidR="00E400EE" w:rsidRPr="00BE2FAA" w:rsidRDefault="004766CF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Claire Danaher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EEC1"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58451427" w14:textId="129E530B" w:rsidR="00E400EE" w:rsidRPr="00BE2FAA" w:rsidRDefault="004766CF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Claire Danaher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197B46" wp14:editId="259AE9DF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3452" w14:textId="3FD95B5F" w:rsidR="007A7C50" w:rsidRPr="007A7C50" w:rsidRDefault="004766CF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Yibo 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7B46"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3A063452" w14:textId="3FD95B5F" w:rsidR="007A7C50" w:rsidRPr="007A7C50" w:rsidRDefault="004766CF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Yibo 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0AE7C1" wp14:editId="1469A57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256C5" w14:textId="0BD091FE" w:rsidR="00AF5119" w:rsidRPr="00202FE2" w:rsidRDefault="004766CF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Cryptic Tweets</w:t>
                            </w:r>
                          </w:p>
                          <w:p w14:paraId="14155DAE" w14:textId="73CC99F3" w:rsidR="004766CF" w:rsidRPr="004766CF" w:rsidRDefault="004766CF" w:rsidP="004766CF">
                            <w:pPr>
                              <w:pStyle w:val="Heading2"/>
                              <w:rPr>
                                <w:caps w:val="0"/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CS 582-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E7C1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1B8256C5" w14:textId="0BD091FE" w:rsidR="00AF5119" w:rsidRPr="00202FE2" w:rsidRDefault="004766CF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Cryptic Tweets</w:t>
                      </w:r>
                    </w:p>
                    <w:p w14:paraId="14155DAE" w14:textId="73CC99F3" w:rsidR="004766CF" w:rsidRPr="004766CF" w:rsidRDefault="004766CF" w:rsidP="004766CF">
                      <w:pPr>
                        <w:pStyle w:val="Heading2"/>
                        <w:rPr>
                          <w:caps w:val="0"/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CS 582-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7660DC" w14:textId="77777777" w:rsidR="004D4571" w:rsidRPr="00127C5F" w:rsidRDefault="005714F7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E96715" wp14:editId="1E24490D">
                <wp:simplePos x="0" y="0"/>
                <wp:positionH relativeFrom="column">
                  <wp:posOffset>2206625</wp:posOffset>
                </wp:positionH>
                <wp:positionV relativeFrom="paragraph">
                  <wp:posOffset>1242695</wp:posOffset>
                </wp:positionV>
                <wp:extent cx="4039235" cy="5909310"/>
                <wp:effectExtent l="0" t="0" r="0" b="0"/>
                <wp:wrapNone/>
                <wp:docPr id="229" name="Rectangle: Single Corner Snipp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BD3B" w14:textId="77777777" w:rsidR="005714F7" w:rsidRDefault="005714F7" w:rsidP="00D1709A">
                            <w:pPr>
                              <w:pStyle w:val="1Spine"/>
                              <w:jc w:val="left"/>
                            </w:pPr>
                            <w:r>
                              <w:t>IN THIS SECTION:</w:t>
                            </w:r>
                          </w:p>
                          <w:p w14:paraId="3C034152" w14:textId="77777777" w:rsidR="005714F7" w:rsidRDefault="005714F7" w:rsidP="00D1709A">
                            <w:pPr>
                              <w:pStyle w:val="2Spine"/>
                              <w:jc w:val="left"/>
                            </w:pPr>
                          </w:p>
                          <w:p w14:paraId="63EDCC2A" w14:textId="77777777" w:rsidR="005714F7" w:rsidRPr="000D0FB4" w:rsidRDefault="005714F7" w:rsidP="00D1709A">
                            <w:pPr>
                              <w:pStyle w:val="ListParagraph"/>
                              <w:jc w:val="left"/>
                            </w:pPr>
                            <w:r w:rsidRPr="000D0FB4">
                              <w:t>List your contents here</w:t>
                            </w:r>
                          </w:p>
                          <w:p w14:paraId="34BE5E3F" w14:textId="77777777" w:rsidR="005714F7" w:rsidRPr="000D0FB4" w:rsidRDefault="005714F7" w:rsidP="00D1709A">
                            <w:pPr>
                              <w:pStyle w:val="ListParagraph"/>
                              <w:jc w:val="left"/>
                            </w:pPr>
                            <w:r w:rsidRPr="000D0FB4">
                              <w:t>List your contents here</w:t>
                            </w:r>
                          </w:p>
                          <w:p w14:paraId="06325B73" w14:textId="77777777" w:rsidR="005714F7" w:rsidRPr="000D0FB4" w:rsidRDefault="005714F7" w:rsidP="00D1709A">
                            <w:pPr>
                              <w:pStyle w:val="ListParagraph"/>
                              <w:jc w:val="left"/>
                            </w:pPr>
                            <w:r w:rsidRPr="000D0FB4">
                              <w:t>List your contents here</w:t>
                            </w:r>
                          </w:p>
                          <w:p w14:paraId="54EB05F8" w14:textId="77777777" w:rsidR="005714F7" w:rsidRPr="000D0FB4" w:rsidRDefault="005714F7" w:rsidP="00D1709A">
                            <w:pPr>
                              <w:pStyle w:val="ListParagraph"/>
                              <w:jc w:val="left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6715" id="Rectangle: Single Corner Snipped 229" o:spid="_x0000_s1030" style="position:absolute;margin-left:173.75pt;margin-top:97.85pt;width:318.05pt;height:465.3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14:paraId="3757BD3B" w14:textId="77777777" w:rsidR="005714F7" w:rsidRDefault="005714F7" w:rsidP="00D1709A">
                      <w:pPr>
                        <w:pStyle w:val="1Spine"/>
                        <w:jc w:val="left"/>
                      </w:pPr>
                      <w:r>
                        <w:t>IN THIS SECTION:</w:t>
                      </w:r>
                    </w:p>
                    <w:p w14:paraId="3C034152" w14:textId="77777777" w:rsidR="005714F7" w:rsidRDefault="005714F7" w:rsidP="00D1709A">
                      <w:pPr>
                        <w:pStyle w:val="2Spine"/>
                        <w:jc w:val="left"/>
                      </w:pPr>
                    </w:p>
                    <w:p w14:paraId="63EDCC2A" w14:textId="77777777" w:rsidR="005714F7" w:rsidRPr="000D0FB4" w:rsidRDefault="005714F7" w:rsidP="00D1709A">
                      <w:pPr>
                        <w:pStyle w:val="ListParagraph"/>
                        <w:jc w:val="left"/>
                      </w:pPr>
                      <w:r w:rsidRPr="000D0FB4">
                        <w:t>List your contents here</w:t>
                      </w:r>
                    </w:p>
                    <w:p w14:paraId="34BE5E3F" w14:textId="77777777" w:rsidR="005714F7" w:rsidRPr="000D0FB4" w:rsidRDefault="005714F7" w:rsidP="00D1709A">
                      <w:pPr>
                        <w:pStyle w:val="ListParagraph"/>
                        <w:jc w:val="left"/>
                      </w:pPr>
                      <w:r w:rsidRPr="000D0FB4">
                        <w:t>List your contents here</w:t>
                      </w:r>
                    </w:p>
                    <w:p w14:paraId="06325B73" w14:textId="77777777" w:rsidR="005714F7" w:rsidRPr="000D0FB4" w:rsidRDefault="005714F7" w:rsidP="00D1709A">
                      <w:pPr>
                        <w:pStyle w:val="ListParagraph"/>
                        <w:jc w:val="left"/>
                      </w:pPr>
                      <w:r w:rsidRPr="000D0FB4">
                        <w:t>List your contents here</w:t>
                      </w:r>
                    </w:p>
                    <w:p w14:paraId="54EB05F8" w14:textId="77777777" w:rsidR="005714F7" w:rsidRPr="000D0FB4" w:rsidRDefault="005714F7" w:rsidP="00D1709A">
                      <w:pPr>
                        <w:pStyle w:val="ListParagraph"/>
                        <w:jc w:val="left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1348F1" wp14:editId="0BE241DC">
                <wp:simplePos x="0" y="0"/>
                <wp:positionH relativeFrom="column">
                  <wp:posOffset>-3175</wp:posOffset>
                </wp:positionH>
                <wp:positionV relativeFrom="paragraph">
                  <wp:posOffset>-257810</wp:posOffset>
                </wp:positionV>
                <wp:extent cx="3479800" cy="2824480"/>
                <wp:effectExtent l="0" t="0" r="6350" b="0"/>
                <wp:wrapNone/>
                <wp:docPr id="230" name="Rectangle: Single Corner Snipped 230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C5A5" w14:textId="77777777" w:rsidR="005714F7" w:rsidRPr="00F7167D" w:rsidRDefault="005714F7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48F1" id="Rectangle: Single Corner Snipped 230" o:spid="_x0000_s1031" alt="Title: Shape" style="position:absolute;margin-left:-.25pt;margin-top:-20.3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ai3wIAAC4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14:paraId="55DFC5A5" w14:textId="77777777" w:rsidR="005714F7" w:rsidRPr="00F7167D" w:rsidRDefault="005714F7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55597" wp14:editId="21B12BF8">
                <wp:simplePos x="0" y="0"/>
                <wp:positionH relativeFrom="column">
                  <wp:posOffset>384810</wp:posOffset>
                </wp:positionH>
                <wp:positionV relativeFrom="paragraph">
                  <wp:posOffset>587375</wp:posOffset>
                </wp:positionV>
                <wp:extent cx="2701925" cy="113220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FE8A" w14:textId="3F4713FD" w:rsidR="005714F7" w:rsidRPr="00F7167D" w:rsidRDefault="004766CF" w:rsidP="005714F7">
                            <w:pPr>
                              <w:pStyle w:val="Heading1"/>
                              <w:jc w:val="left"/>
                            </w:pPr>
                            <w:r>
                              <w:rPr>
                                <w:color w:val="571745" w:themeColor="text2"/>
                              </w:rPr>
                              <w:t>Table of Contents</w:t>
                            </w:r>
                            <w:r w:rsidR="005714F7"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55597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2" type="#_x0000_t202" style="position:absolute;margin-left:30.3pt;margin-top:46.25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" filled="f" stroked="f">
                <v:textbox>
                  <w:txbxContent>
                    <w:p w14:paraId="7FF3FE8A" w14:textId="3F4713FD" w:rsidR="005714F7" w:rsidRPr="00F7167D" w:rsidRDefault="004766CF" w:rsidP="005714F7">
                      <w:pPr>
                        <w:pStyle w:val="Heading1"/>
                        <w:jc w:val="left"/>
                      </w:pPr>
                      <w:r>
                        <w:rPr>
                          <w:color w:val="571745" w:themeColor="text2"/>
                        </w:rPr>
                        <w:t>Table of Contents</w:t>
                      </w:r>
                      <w:r w:rsidR="005714F7"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6EE02D" w14:textId="71AE4CAF" w:rsidR="004766CF" w:rsidRDefault="004766CF" w:rsidP="004766CF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8BFD36" wp14:editId="5743784C">
                <wp:simplePos x="0" y="0"/>
                <wp:positionH relativeFrom="column">
                  <wp:posOffset>5535542</wp:posOffset>
                </wp:positionH>
                <wp:positionV relativeFrom="paragraph">
                  <wp:posOffset>8049136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853D" id="Parallelogram 15" o:spid="_x0000_s1026" type="#_x0000_t7" alt="Title: Shape" style="position:absolute;margin-left:435.85pt;margin-top:633.8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" adj="1379" fillcolor="#333 [3204]" stroked="f" strokeweight="3pt"/>
            </w:pict>
          </mc:Fallback>
        </mc:AlternateContent>
      </w:r>
      <w:r w:rsidR="005714F7"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F07FB9" wp14:editId="601E3C1E">
                <wp:simplePos x="0" y="0"/>
                <wp:positionH relativeFrom="column">
                  <wp:posOffset>-1179280</wp:posOffset>
                </wp:positionH>
                <wp:positionV relativeFrom="paragraph">
                  <wp:posOffset>8049137</wp:posOffset>
                </wp:positionV>
                <wp:extent cx="7089140" cy="652780"/>
                <wp:effectExtent l="0" t="0" r="0" b="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BAAD2" w14:textId="23A30957" w:rsidR="005714F7" w:rsidRPr="005714F7" w:rsidRDefault="004766CF" w:rsidP="005714F7">
                            <w:pPr>
                              <w:pStyle w:val="Date"/>
                              <w:rPr>
                                <w:color w:val="571745" w:themeColor="text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71745" w:themeColor="text2"/>
                                <w:sz w:val="56"/>
                                <w:szCs w:val="56"/>
                              </w:rPr>
                              <w:t>Process Notebook</w:t>
                            </w:r>
                          </w:p>
                          <w:p w14:paraId="2D54F87B" w14:textId="77777777"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7FB9" id="Parallelogram 14" o:spid="_x0000_s1033" type="#_x0000_t7" style="position:absolute;margin-left:-92.85pt;margin-top:633.8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" adj="1379" fillcolor="#ffc40c [3208]" stroked="f" strokeweight="3pt">
                <v:textbox>
                  <w:txbxContent>
                    <w:p w14:paraId="127BAAD2" w14:textId="23A30957" w:rsidR="005714F7" w:rsidRPr="005714F7" w:rsidRDefault="004766CF" w:rsidP="005714F7">
                      <w:pPr>
                        <w:pStyle w:val="Date"/>
                        <w:rPr>
                          <w:color w:val="571745" w:themeColor="text2"/>
                          <w:sz w:val="56"/>
                          <w:szCs w:val="56"/>
                        </w:rPr>
                      </w:pPr>
                      <w:r>
                        <w:rPr>
                          <w:color w:val="571745" w:themeColor="text2"/>
                          <w:sz w:val="56"/>
                          <w:szCs w:val="56"/>
                        </w:rPr>
                        <w:t>Process Notebook</w:t>
                      </w:r>
                    </w:p>
                    <w:p w14:paraId="2D54F87B" w14:textId="77777777"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4571" w:rsidRPr="00127C5F">
        <w:rPr>
          <w:color w:val="D0300F" w:themeColor="accent6" w:themeShade="BF"/>
        </w:rPr>
        <w:br w:type="page"/>
      </w:r>
      <w:r w:rsidR="005714F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37C8EF" wp14:editId="5C3FE9ED">
                <wp:simplePos x="0" y="0"/>
                <wp:positionH relativeFrom="column">
                  <wp:posOffset>347980</wp:posOffset>
                </wp:positionH>
                <wp:positionV relativeFrom="paragraph">
                  <wp:posOffset>572770</wp:posOffset>
                </wp:positionV>
                <wp:extent cx="2701925" cy="1132764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AD2CA" w14:textId="77777777" w:rsidR="005714F7" w:rsidRPr="009C601D" w:rsidRDefault="005714F7" w:rsidP="005714F7">
                            <w:pPr>
                              <w:pStyle w:val="Heading1"/>
                              <w:jc w:val="left"/>
                              <w:rPr>
                                <w:color w:val="571745" w:themeColor="text2"/>
                              </w:rPr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>Department</w:t>
                            </w:r>
                          </w:p>
                          <w:p w14:paraId="55357968" w14:textId="77777777" w:rsidR="005714F7" w:rsidRPr="00F7167D" w:rsidRDefault="005714F7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C8EF" id="Text Box 226" o:spid="_x0000_s1034" type="#_x0000_t202" style="position:absolute;margin-left:27.4pt;margin-top:45.1pt;width:212.75pt;height:89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" filled="f" stroked="f">
                <v:textbox>
                  <w:txbxContent>
                    <w:p w14:paraId="77BAD2CA" w14:textId="77777777" w:rsidR="005714F7" w:rsidRPr="009C601D" w:rsidRDefault="005714F7" w:rsidP="005714F7">
                      <w:pPr>
                        <w:pStyle w:val="Heading1"/>
                        <w:jc w:val="left"/>
                        <w:rPr>
                          <w:color w:val="571745" w:themeColor="text2"/>
                        </w:rPr>
                      </w:pPr>
                      <w:r w:rsidRPr="009C601D">
                        <w:rPr>
                          <w:color w:val="571745" w:themeColor="text2"/>
                        </w:rPr>
                        <w:t>Department</w:t>
                      </w:r>
                    </w:p>
                    <w:p w14:paraId="55357968" w14:textId="77777777" w:rsidR="005714F7" w:rsidRPr="00F7167D" w:rsidRDefault="005714F7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  <w:r w:rsidR="00750509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4D3D15" wp14:editId="69215CA9">
                <wp:simplePos x="0" y="0"/>
                <wp:positionH relativeFrom="margin">
                  <wp:posOffset>6426200</wp:posOffset>
                </wp:positionH>
                <wp:positionV relativeFrom="margin">
                  <wp:posOffset>2392680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snip1Rect">
                          <a:avLst/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859B7" w14:textId="77777777" w:rsidR="002E076A" w:rsidRPr="009C601D" w:rsidRDefault="002E076A" w:rsidP="00381773">
                            <w:pPr>
                              <w:pStyle w:val="TabName"/>
                              <w:rPr>
                                <w:color w:val="571745" w:themeColor="text2"/>
                              </w:rPr>
                            </w:pPr>
                            <w:r w:rsidRPr="00D1709A">
                              <w:rPr>
                                <w:color w:val="FFFFFF" w:themeColor="background1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3D15" id="AutoShape 418" o:spid="_x0000_s1035" style="position:absolute;margin-left:506pt;margin-top:188.4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1356995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" adj="-11796480,,5400" path="m,l1212212,r144783,144783l1356995,868680,,868680,,xe" fillcolor="#571745 [3215]" stroked="f" strokeweight=".25pt">
                <v:stroke joinstyle="miter"/>
                <v:formulas/>
                <v:path arrowok="t" o:connecttype="custom" o:connectlocs="0,0;1212212,0;1356995,144783;1356995,868680;0,868680;0,0" o:connectangles="0,0,0,0,0,0" textboxrect="0,0,1356995,868680"/>
                <v:textbox style="layout-flow:vertical">
                  <w:txbxContent>
                    <w:p w14:paraId="704859B7" w14:textId="77777777" w:rsidR="002E076A" w:rsidRPr="009C601D" w:rsidRDefault="002E076A" w:rsidP="00381773">
                      <w:pPr>
                        <w:pStyle w:val="TabName"/>
                        <w:rPr>
                          <w:color w:val="571745" w:themeColor="text2"/>
                        </w:rPr>
                      </w:pPr>
                      <w:r w:rsidRPr="00D1709A">
                        <w:rPr>
                          <w:color w:val="FFFFFF" w:themeColor="background1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AD16D1F" w14:textId="77777777" w:rsidR="004766CF" w:rsidRPr="00127C5F" w:rsidRDefault="004766CF" w:rsidP="004766CF">
      <w:pPr>
        <w:rPr>
          <w:color w:val="D0300F" w:themeColor="accent6" w:themeShade="BF"/>
        </w:rPr>
        <w:sectPr w:rsidR="004766C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CB04F4" w14:textId="5998D10C" w:rsidR="004D4571" w:rsidRDefault="004766CF" w:rsidP="004766CF">
      <w:pPr>
        <w:pStyle w:val="Heading1"/>
        <w:rPr>
          <w:color w:val="auto"/>
        </w:rPr>
      </w:pPr>
      <w:r w:rsidRPr="004766CF">
        <w:rPr>
          <w:color w:val="auto"/>
        </w:rPr>
        <w:lastRenderedPageBreak/>
        <w:t>INtro</w:t>
      </w:r>
      <w:r>
        <w:rPr>
          <w:color w:val="auto"/>
        </w:rPr>
        <w:t>duction</w:t>
      </w:r>
    </w:p>
    <w:p w14:paraId="56988D81" w14:textId="3548975C" w:rsidR="004766CF" w:rsidRDefault="004766CF" w:rsidP="004766CF">
      <w:r>
        <w:t xml:space="preserve">The </w:t>
      </w:r>
    </w:p>
    <w:p w14:paraId="3CE381B5" w14:textId="7EF3DC0F" w:rsidR="004766CF" w:rsidRDefault="004766CF" w:rsidP="004766CF"/>
    <w:p w14:paraId="6C4E2D73" w14:textId="0E327450" w:rsidR="004766CF" w:rsidRDefault="004766CF" w:rsidP="004766CF"/>
    <w:p w14:paraId="40A4EB51" w14:textId="11E45C7E" w:rsidR="004766CF" w:rsidRDefault="004766CF" w:rsidP="004766CF"/>
    <w:p w14:paraId="00BD0DFE" w14:textId="6FCE6FEF" w:rsidR="004766CF" w:rsidRDefault="004766CF" w:rsidP="004766CF"/>
    <w:p w14:paraId="5DA91989" w14:textId="3B458FEF" w:rsidR="004766CF" w:rsidRDefault="004766CF" w:rsidP="004766CF"/>
    <w:p w14:paraId="65555E79" w14:textId="77777777" w:rsidR="004766CF" w:rsidRPr="004766CF" w:rsidRDefault="004766CF" w:rsidP="00476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Overview and Motivation: Provide an overview of the project goals and the motivation for it. Consider that this will be read by people who did not see your project proposal.</w:t>
      </w:r>
    </w:p>
    <w:p w14:paraId="17163AFA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Related Work: Anything that inspired you, such as a paper, a web site, visualizations we discussed in class, etc.</w:t>
      </w:r>
    </w:p>
    <w:p w14:paraId="4AE13554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Questions: What questions are you tryi</w:t>
      </w:r>
      <w:bookmarkStart w:id="0" w:name="_GoBack"/>
      <w:bookmarkEnd w:id="0"/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ng to answer? How did these questions evolve over the course of the project? What new questions did you consider in the course of your analysis?</w:t>
      </w:r>
    </w:p>
    <w:p w14:paraId="3CC7AD4F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Data: Source, scraping method, cleanup, etc.</w:t>
      </w:r>
    </w:p>
    <w:p w14:paraId="535088B7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Exploratory Data Analysis: What visualizations did you use to initially look at your data? What insights did you gain? How did these insights inform your design?</w:t>
      </w:r>
    </w:p>
    <w:p w14:paraId="5399A63A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Design Evolution: What are the different visualizations you considered? Justify the design decisions you made using the perceptual and design principles you learned in the course. Did you deviate from your proposal?</w:t>
      </w:r>
    </w:p>
    <w:p w14:paraId="488ADF6E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Implementation: Describe the intent and functionality of the interactive visualizations you implemented. Provide clear and well-referenced images showing the key design and interaction elements.</w:t>
      </w:r>
    </w:p>
    <w:p w14:paraId="12AA4911" w14:textId="77777777" w:rsidR="004766CF" w:rsidRPr="004766CF" w:rsidRDefault="004766CF" w:rsidP="004766C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66CF">
        <w:rPr>
          <w:rFonts w:ascii="Segoe UI" w:eastAsia="Times New Roman" w:hAnsi="Segoe UI" w:cs="Segoe UI"/>
          <w:color w:val="24292E"/>
          <w:sz w:val="24"/>
          <w:szCs w:val="24"/>
        </w:rPr>
        <w:t>Evaluation: What did you learn about the data by using your visualizations? How did you answer your questions? How well does your visualization work, and how could you further improve it?</w:t>
      </w:r>
    </w:p>
    <w:p w14:paraId="76AFA4A1" w14:textId="77777777" w:rsidR="004766CF" w:rsidRPr="004766CF" w:rsidRDefault="004766CF" w:rsidP="004766CF"/>
    <w:sectPr w:rsidR="004766CF" w:rsidRPr="004766CF" w:rsidSect="004766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B7E4" w14:textId="77777777" w:rsidR="00C221F1" w:rsidRDefault="00C221F1" w:rsidP="00E71C68">
      <w:pPr>
        <w:spacing w:after="0" w:line="240" w:lineRule="auto"/>
      </w:pPr>
      <w:r>
        <w:separator/>
      </w:r>
    </w:p>
  </w:endnote>
  <w:endnote w:type="continuationSeparator" w:id="0">
    <w:p w14:paraId="79237CD3" w14:textId="77777777" w:rsidR="00C221F1" w:rsidRDefault="00C221F1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1981" w14:textId="77777777" w:rsidR="00C221F1" w:rsidRDefault="00C221F1" w:rsidP="00E71C68">
      <w:pPr>
        <w:spacing w:after="0" w:line="240" w:lineRule="auto"/>
      </w:pPr>
      <w:r>
        <w:separator/>
      </w:r>
    </w:p>
  </w:footnote>
  <w:footnote w:type="continuationSeparator" w:id="0">
    <w:p w14:paraId="6CA8F049" w14:textId="77777777" w:rsidR="00C221F1" w:rsidRDefault="00C221F1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17F17"/>
    <w:multiLevelType w:val="multilevel"/>
    <w:tmpl w:val="B36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CF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0BFE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66CF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21F1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23C7520D"/>
  <w15:docId w15:val="{AF72B6FD-636A-4C35-A780-E4E5272B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919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rsid w:val="004766CF"/>
    <w:rPr>
      <w:rFonts w:asciiTheme="majorHAnsi" w:eastAsiaTheme="majorEastAsia" w:hAnsiTheme="majorHAnsi" w:cstheme="majorBidi"/>
      <w:i/>
      <w:iCs/>
      <w:color w:val="19191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ire%20Danah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2178-0920-4208-BC3E-110D4D6A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12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Claire Danaher</dc:creator>
  <cp:keywords/>
  <dc:description/>
  <cp:lastModifiedBy>Danaher, Claire E</cp:lastModifiedBy>
  <cp:revision>1</cp:revision>
  <dcterms:created xsi:type="dcterms:W3CDTF">2018-02-27T22:20:00Z</dcterms:created>
  <dcterms:modified xsi:type="dcterms:W3CDTF">2018-02-27T22:33:00Z</dcterms:modified>
</cp:coreProperties>
</file>